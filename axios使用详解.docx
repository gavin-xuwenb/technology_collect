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7C84" w:rsidRDefault="00FA7C84" w:rsidP="00FA7C84">
      <w:pPr>
        <w:pStyle w:val="1"/>
        <w:rPr>
          <w:rFonts w:hint="eastAsia"/>
        </w:rPr>
      </w:pPr>
      <w:r>
        <w:t>A</w:t>
      </w:r>
      <w:r w:rsidR="000F5924">
        <w:rPr>
          <w:rFonts w:hint="eastAsia"/>
        </w:rPr>
        <w:t>xios</w:t>
      </w:r>
    </w:p>
    <w:p w:rsidR="00533586" w:rsidRDefault="00FA7C84" w:rsidP="00FA7C84">
      <w:pPr>
        <w:pStyle w:val="2"/>
      </w:pPr>
      <w:r>
        <w:rPr>
          <w:rFonts w:hint="eastAsia"/>
        </w:rPr>
        <w:t>import</w:t>
      </w:r>
      <w:r>
        <w:t xml:space="preserve"> </w:t>
      </w:r>
      <w:r w:rsidR="002400C0">
        <w:t xml:space="preserve"> </w:t>
      </w:r>
      <w:r>
        <w:rPr>
          <w:rFonts w:hint="eastAsia"/>
        </w:rPr>
        <w:t>axios</w:t>
      </w:r>
      <w:r>
        <w:t xml:space="preserve"> </w:t>
      </w:r>
      <w:r w:rsidR="002400C0">
        <w:t xml:space="preserve"> </w:t>
      </w:r>
      <w:r>
        <w:rPr>
          <w:rFonts w:hint="eastAsia"/>
        </w:rPr>
        <w:t>form</w:t>
      </w:r>
      <w:r>
        <w:t xml:space="preserve"> </w:t>
      </w:r>
      <w:r w:rsidR="002400C0">
        <w:t xml:space="preserve"> </w:t>
      </w:r>
      <w:r>
        <w:t>‘</w:t>
      </w:r>
      <w:r>
        <w:rPr>
          <w:rFonts w:hint="eastAsia"/>
        </w:rPr>
        <w:t>axios</w:t>
      </w:r>
      <w:r>
        <w:t>’</w:t>
      </w:r>
    </w:p>
    <w:p w:rsidR="000E4A2B" w:rsidRDefault="000E4A2B" w:rsidP="00FA7C84">
      <w:pPr>
        <w:pStyle w:val="2"/>
      </w:pPr>
    </w:p>
    <w:p w:rsidR="000E4A2B" w:rsidRPr="000E4A2B" w:rsidRDefault="00C83B64" w:rsidP="00FA7C84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 w:rsidR="000E4A2B">
        <w:rPr>
          <w:rFonts w:hint="eastAsia"/>
          <w:lang w:val="en-US"/>
        </w:rPr>
        <w:t>基础用法</w:t>
      </w:r>
    </w:p>
    <w:p w:rsidR="000768CC" w:rsidRDefault="000768CC" w:rsidP="00FA7C84">
      <w:pPr>
        <w:pStyle w:val="2"/>
        <w:rPr>
          <w:lang w:val="en-US"/>
        </w:rPr>
      </w:pPr>
      <w:r>
        <w:rPr>
          <w:rFonts w:hint="eastAsia"/>
        </w:rPr>
        <w:t>axios</w:t>
      </w:r>
      <w:r w:rsidR="00B76DF6">
        <w:rPr>
          <w:rFonts w:hint="eastAsia"/>
        </w:rPr>
        <w:t>(</w:t>
      </w:r>
      <w:r>
        <w:rPr>
          <w:lang w:val="en-US"/>
        </w:rPr>
        <w:t>{</w:t>
      </w:r>
    </w:p>
    <w:p w:rsidR="000768CC" w:rsidRDefault="000768CC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url:</w:t>
      </w:r>
      <w:r w:rsidR="00B76DF6">
        <w:rPr>
          <w:lang w:val="en-US"/>
        </w:rPr>
        <w:t>’</w:t>
      </w:r>
      <w:r w:rsidR="00E67F24">
        <w:rPr>
          <w:lang w:val="en-US"/>
        </w:rPr>
        <w:t>http://172.0.0.1:8000/login</w:t>
      </w:r>
      <w:r w:rsidR="00B76DF6">
        <w:rPr>
          <w:lang w:val="en-US"/>
        </w:rPr>
        <w:t>’</w:t>
      </w:r>
    </w:p>
    <w:p w:rsidR="000768CC" w:rsidRDefault="000768CC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method:’</w:t>
      </w:r>
      <w:r w:rsidR="009B4B57">
        <w:rPr>
          <w:lang w:val="en-US"/>
        </w:rPr>
        <w:t>post</w:t>
      </w:r>
      <w:r>
        <w:rPr>
          <w:lang w:val="en-US"/>
        </w:rPr>
        <w:t>’,</w:t>
      </w:r>
    </w:p>
    <w:p w:rsidR="009B4B57" w:rsidRDefault="000768CC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 w:rsidR="00101046">
        <w:rPr>
          <w:lang w:val="en-US"/>
        </w:rPr>
        <w:t xml:space="preserve"> </w:t>
      </w:r>
      <w:r w:rsidR="000D33CB">
        <w:rPr>
          <w:lang w:val="en-US"/>
        </w:rPr>
        <w:t>data</w:t>
      </w:r>
      <w:r>
        <w:rPr>
          <w:lang w:val="en-US"/>
        </w:rPr>
        <w:t>:</w:t>
      </w:r>
      <w:r w:rsidR="009B4B57">
        <w:rPr>
          <w:lang w:val="en-US"/>
        </w:rPr>
        <w:t>{</w:t>
      </w:r>
    </w:p>
    <w:p w:rsidR="009B4B57" w:rsidRDefault="009B4B57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type:’</w:t>
      </w:r>
      <w:r w:rsidR="00D336D6">
        <w:rPr>
          <w:lang w:val="en-US"/>
        </w:rPr>
        <w:t>1</w:t>
      </w:r>
      <w:r>
        <w:rPr>
          <w:lang w:val="en-US"/>
        </w:rPr>
        <w:t>’,</w:t>
      </w:r>
    </w:p>
    <w:p w:rsidR="009B4B57" w:rsidRDefault="009B4B57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index:’</w:t>
      </w:r>
      <w:r w:rsidR="00D336D6">
        <w:rPr>
          <w:lang w:val="en-US"/>
        </w:rPr>
        <w:t>2</w:t>
      </w:r>
      <w:r>
        <w:rPr>
          <w:lang w:val="en-US"/>
        </w:rPr>
        <w:t>’</w:t>
      </w:r>
    </w:p>
    <w:p w:rsidR="000768CC" w:rsidRDefault="009B4B57" w:rsidP="00FA7C84">
      <w:pPr>
        <w:pStyle w:val="2"/>
        <w:rPr>
          <w:rFonts w:hint="eastAsia"/>
          <w:lang w:val="en-US"/>
        </w:rPr>
      </w:pPr>
      <w:r>
        <w:rPr>
          <w:lang w:val="en-US"/>
        </w:rPr>
        <w:t xml:space="preserve">    }</w:t>
      </w:r>
    </w:p>
    <w:p w:rsidR="00B76DF6" w:rsidRDefault="000768CC" w:rsidP="00FA7C84">
      <w:pPr>
        <w:pStyle w:val="2"/>
        <w:rPr>
          <w:lang w:val="en-US"/>
        </w:rPr>
      </w:pPr>
      <w:r>
        <w:rPr>
          <w:lang w:val="en-US"/>
        </w:rPr>
        <w:t>}</w:t>
      </w:r>
      <w:r w:rsidR="00B76DF6">
        <w:rPr>
          <w:rFonts w:hint="eastAsia"/>
        </w:rPr>
        <w:t>)</w:t>
      </w:r>
      <w:r w:rsidR="00B76DF6">
        <w:rPr>
          <w:lang w:val="en-US"/>
        </w:rPr>
        <w:t>.then(res =&gt; {</w:t>
      </w:r>
    </w:p>
    <w:p w:rsidR="00B76DF6" w:rsidRDefault="00B76DF6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 w:rsidR="00AA69F5">
        <w:rPr>
          <w:lang w:val="en-US"/>
        </w:rPr>
        <w:t>console.log(res);</w:t>
      </w:r>
    </w:p>
    <w:p w:rsidR="00FA7C84" w:rsidRDefault="00B76DF6" w:rsidP="00FA7C84">
      <w:pPr>
        <w:pStyle w:val="2"/>
        <w:rPr>
          <w:lang w:val="en-US"/>
        </w:rPr>
      </w:pPr>
      <w:r>
        <w:rPr>
          <w:lang w:val="en-US"/>
        </w:rPr>
        <w:t>})</w:t>
      </w:r>
    </w:p>
    <w:p w:rsidR="00BC0812" w:rsidRDefault="00BC0812" w:rsidP="00FA7C84">
      <w:pPr>
        <w:pStyle w:val="2"/>
        <w:rPr>
          <w:lang w:val="en-US"/>
        </w:rPr>
      </w:pPr>
    </w:p>
    <w:p w:rsidR="00BC0812" w:rsidRDefault="00BC0812" w:rsidP="00FA7C84">
      <w:pPr>
        <w:pStyle w:val="2"/>
        <w:rPr>
          <w:lang w:val="en-US"/>
        </w:rPr>
      </w:pPr>
    </w:p>
    <w:p w:rsidR="00C83B64" w:rsidRDefault="00C83B64" w:rsidP="00FA7C84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2</w:t>
      </w:r>
      <w:r>
        <w:rPr>
          <w:lang w:val="en-US"/>
        </w:rPr>
        <w:t>.</w:t>
      </w:r>
      <w:r>
        <w:rPr>
          <w:rFonts w:hint="eastAsia"/>
          <w:lang w:val="en-US"/>
        </w:rPr>
        <w:t>多并发请求，等待所有请求都返回后再做响应操作</w:t>
      </w:r>
    </w:p>
    <w:p w:rsidR="0007444B" w:rsidRDefault="007D0950" w:rsidP="00FA7C84">
      <w:pPr>
        <w:pStyle w:val="2"/>
      </w:pPr>
      <w:r>
        <w:t>a</w:t>
      </w:r>
      <w:r>
        <w:rPr>
          <w:rFonts w:hint="eastAsia"/>
        </w:rPr>
        <w:t>xio</w:t>
      </w:r>
      <w:r>
        <w:rPr>
          <w:rFonts w:hint="eastAsia"/>
        </w:rPr>
        <w:t>s</w:t>
      </w:r>
      <w:r>
        <w:rPr>
          <w:lang w:val="en-US"/>
        </w:rPr>
        <w:t>.all([</w:t>
      </w:r>
      <w:r>
        <w:t>a</w:t>
      </w:r>
      <w:r>
        <w:rPr>
          <w:rFonts w:hint="eastAsia"/>
        </w:rPr>
        <w:t>xios</w:t>
      </w:r>
      <w:r>
        <w:t>({</w:t>
      </w:r>
    </w:p>
    <w:p w:rsidR="001A7425" w:rsidRDefault="0015612C" w:rsidP="00FA7C84">
      <w:pPr>
        <w:pStyle w:val="2"/>
        <w:rPr>
          <w:lang w:val="en-US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url:</w:t>
      </w:r>
      <w:r>
        <w:t>’</w:t>
      </w:r>
      <w:r w:rsidR="00D336D6" w:rsidRPr="00D336D6">
        <w:rPr>
          <w:lang w:val="en-US"/>
        </w:rPr>
        <w:t xml:space="preserve"> </w:t>
      </w:r>
      <w:hyperlink r:id="rId7" w:history="1">
        <w:r w:rsidR="001A7425" w:rsidRPr="00D96C72">
          <w:rPr>
            <w:rStyle w:val="afa"/>
            <w:lang w:val="en-US"/>
          </w:rPr>
          <w:t>http://172.0.0.1:8000/login</w:t>
        </w:r>
      </w:hyperlink>
      <w:r>
        <w:t>’</w:t>
      </w:r>
      <w:r w:rsidR="001A7425">
        <w:rPr>
          <w:lang w:val="en-US"/>
        </w:rPr>
        <w:t>,</w:t>
      </w:r>
    </w:p>
    <w:p w:rsidR="00A935C2" w:rsidRDefault="00A935C2" w:rsidP="00A935C2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>method:’post’,</w:t>
      </w:r>
    </w:p>
    <w:p w:rsidR="00A935C2" w:rsidRDefault="00A935C2" w:rsidP="00A935C2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data:{</w:t>
      </w:r>
    </w:p>
    <w:p w:rsidR="00A935C2" w:rsidRDefault="00A935C2" w:rsidP="00A935C2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type:’1’,</w:t>
      </w:r>
    </w:p>
    <w:p w:rsidR="00A935C2" w:rsidRDefault="00A935C2" w:rsidP="00A935C2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index:’2’</w:t>
      </w:r>
    </w:p>
    <w:p w:rsidR="001A7425" w:rsidRPr="001A7425" w:rsidRDefault="00A935C2" w:rsidP="00FA7C84">
      <w:pPr>
        <w:pStyle w:val="2"/>
        <w:rPr>
          <w:rFonts w:hint="eastAsia"/>
          <w:lang w:val="en-US"/>
        </w:rPr>
      </w:pPr>
      <w:r>
        <w:rPr>
          <w:lang w:val="en-US"/>
        </w:rPr>
        <w:t xml:space="preserve">    }</w:t>
      </w:r>
    </w:p>
    <w:p w:rsidR="0007444B" w:rsidRDefault="007D0950" w:rsidP="00FA7C84">
      <w:pPr>
        <w:pStyle w:val="2"/>
      </w:pPr>
      <w:r>
        <w:t>}),a</w:t>
      </w:r>
      <w:r>
        <w:rPr>
          <w:rFonts w:hint="eastAsia"/>
        </w:rPr>
        <w:t>xios</w:t>
      </w:r>
      <w:r>
        <w:t>({</w:t>
      </w:r>
    </w:p>
    <w:p w:rsidR="0007444B" w:rsidRDefault="0015612C" w:rsidP="00FA7C84">
      <w:pPr>
        <w:pStyle w:val="2"/>
      </w:pPr>
      <w:r>
        <w:rPr>
          <w:rFonts w:hint="eastAsia"/>
        </w:rPr>
        <w:t xml:space="preserve"> </w:t>
      </w:r>
      <w:r>
        <w:t xml:space="preserve">   url:’</w:t>
      </w:r>
      <w:r w:rsidR="00D336D6" w:rsidRPr="00D336D6">
        <w:rPr>
          <w:lang w:val="en-US"/>
        </w:rPr>
        <w:t xml:space="preserve"> </w:t>
      </w:r>
      <w:r w:rsidR="00D336D6">
        <w:rPr>
          <w:lang w:val="en-US"/>
        </w:rPr>
        <w:t>http://172.0.0.1:8000/login</w:t>
      </w:r>
      <w:r>
        <w:t>’,</w:t>
      </w:r>
    </w:p>
    <w:p w:rsidR="00FE2B3F" w:rsidRPr="0015612C" w:rsidRDefault="00FE2B3F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method:’get’,</w:t>
      </w:r>
    </w:p>
    <w:p w:rsidR="0015612C" w:rsidRDefault="0015612C" w:rsidP="00FA7C8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param</w:t>
      </w:r>
      <w:r>
        <w:t>s:{}</w:t>
      </w:r>
      <w:r w:rsidR="007C1C5B">
        <w:t xml:space="preserve"> // get </w:t>
      </w:r>
      <w:r w:rsidR="007C1C5B">
        <w:rPr>
          <w:rFonts w:hint="eastAsia"/>
        </w:rPr>
        <w:t>的参数拼接</w:t>
      </w:r>
    </w:p>
    <w:p w:rsidR="007D0950" w:rsidRDefault="007D0950" w:rsidP="00FA7C84">
      <w:pPr>
        <w:pStyle w:val="2"/>
        <w:rPr>
          <w:lang w:val="en-US"/>
        </w:rPr>
      </w:pPr>
      <w:r>
        <w:t>})</w:t>
      </w:r>
      <w:r>
        <w:rPr>
          <w:lang w:val="en-US"/>
        </w:rPr>
        <w:t>]).then(res =&gt; {</w:t>
      </w:r>
    </w:p>
    <w:p w:rsidR="005A46E9" w:rsidRDefault="005A46E9" w:rsidP="00FA7C84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//</w:t>
      </w:r>
      <w:r>
        <w:rPr>
          <w:rFonts w:hint="eastAsia"/>
          <w:lang w:val="en-US"/>
        </w:rPr>
        <w:t>返回的是数组</w:t>
      </w:r>
    </w:p>
    <w:p w:rsidR="007D0950" w:rsidRDefault="007D0950" w:rsidP="00FA7C84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 w:rsidR="00416A86">
        <w:rPr>
          <w:lang w:val="en-US"/>
        </w:rPr>
        <w:t>console.log(res</w:t>
      </w:r>
      <w:r w:rsidR="0099169A">
        <w:rPr>
          <w:lang w:val="en-US"/>
        </w:rPr>
        <w:t>[0],</w:t>
      </w:r>
      <w:r w:rsidR="0099169A" w:rsidRPr="0099169A">
        <w:rPr>
          <w:lang w:val="en-US"/>
        </w:rPr>
        <w:t xml:space="preserve"> </w:t>
      </w:r>
      <w:r w:rsidR="0099169A">
        <w:rPr>
          <w:lang w:val="en-US"/>
        </w:rPr>
        <w:t>res[</w:t>
      </w:r>
      <w:r w:rsidR="0099169A">
        <w:rPr>
          <w:lang w:val="en-US"/>
        </w:rPr>
        <w:t>1</w:t>
      </w:r>
      <w:r w:rsidR="0099169A">
        <w:rPr>
          <w:lang w:val="en-US"/>
        </w:rPr>
        <w:t>]</w:t>
      </w:r>
      <w:r w:rsidR="00416A86">
        <w:rPr>
          <w:lang w:val="en-US"/>
        </w:rPr>
        <w:t>);</w:t>
      </w:r>
    </w:p>
    <w:p w:rsidR="007D0950" w:rsidRDefault="007D0950" w:rsidP="00FA7C84">
      <w:pPr>
        <w:pStyle w:val="2"/>
        <w:rPr>
          <w:lang w:val="en-US"/>
        </w:rPr>
      </w:pPr>
      <w:r>
        <w:rPr>
          <w:lang w:val="en-US"/>
        </w:rPr>
        <w:t>})</w:t>
      </w:r>
    </w:p>
    <w:p w:rsidR="00B06919" w:rsidRDefault="00B06919" w:rsidP="00FA7C84">
      <w:pPr>
        <w:pStyle w:val="2"/>
        <w:rPr>
          <w:lang w:val="en-US"/>
        </w:rPr>
      </w:pPr>
    </w:p>
    <w:p w:rsidR="00B06919" w:rsidRPr="00B06919" w:rsidRDefault="00F07180" w:rsidP="00B06919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创建</w:t>
      </w:r>
      <w:r>
        <w:rPr>
          <w:rFonts w:hint="eastAsia"/>
          <w:lang w:val="en-US"/>
        </w:rPr>
        <w:t>axios</w:t>
      </w:r>
      <w:r>
        <w:rPr>
          <w:rFonts w:hint="eastAsia"/>
          <w:lang w:val="en-US"/>
        </w:rPr>
        <w:t>实例</w:t>
      </w:r>
    </w:p>
    <w:p w:rsidR="00B06919" w:rsidRDefault="00B06919" w:rsidP="00FA7C84">
      <w:pPr>
        <w:pStyle w:val="2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5676900" cy="5397500"/>
            <wp:effectExtent l="0" t="0" r="0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nip2020-08-19_16-14-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62" w:rsidRDefault="00173E62" w:rsidP="00173E62">
      <w:pPr>
        <w:rPr>
          <w:lang w:val="en-US"/>
        </w:rPr>
      </w:pPr>
    </w:p>
    <w:p w:rsidR="00173E62" w:rsidRDefault="005C0566" w:rsidP="00173E62">
      <w:pPr>
        <w:rPr>
          <w:lang w:val="en-US"/>
        </w:rPr>
      </w:pPr>
      <w:r>
        <w:rPr>
          <w:rFonts w:hint="eastAsia"/>
          <w:lang w:val="en-US"/>
        </w:rPr>
        <w:t>axios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封装</w:t>
      </w:r>
    </w:p>
    <w:p w:rsidR="005C0566" w:rsidRDefault="00150D5D" w:rsidP="00173E62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>
            <wp:extent cx="5207000" cy="5080000"/>
            <wp:effectExtent l="0" t="0" r="0" b="0"/>
            <wp:docPr id="2" name="图片 2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0-08-19_16-31-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5D" w:rsidRDefault="00150D5D" w:rsidP="00173E62">
      <w:pPr>
        <w:rPr>
          <w:rFonts w:hint="eastAsia"/>
          <w:lang w:val="en-US"/>
        </w:rPr>
      </w:pPr>
      <w:r>
        <w:rPr>
          <w:rFonts w:hint="eastAsia"/>
          <w:lang w:val="en-US"/>
        </w:rPr>
        <w:t>再次简化，</w:t>
      </w:r>
      <w:r>
        <w:rPr>
          <w:rFonts w:hint="eastAsia"/>
          <w:lang w:val="en-US"/>
        </w:rPr>
        <w:t>instance</w:t>
      </w:r>
      <w:r>
        <w:rPr>
          <w:rFonts w:hint="eastAsia"/>
          <w:lang w:val="en-US"/>
        </w:rPr>
        <w:t>实例本身就是一个</w:t>
      </w:r>
      <w:r>
        <w:rPr>
          <w:rFonts w:hint="eastAsia"/>
          <w:lang w:val="en-US"/>
        </w:rPr>
        <w:t>promise</w:t>
      </w:r>
      <w:r>
        <w:rPr>
          <w:rFonts w:hint="eastAsia"/>
          <w:lang w:val="en-US"/>
        </w:rPr>
        <w:t>对象</w:t>
      </w:r>
      <w:r w:rsidR="00EB6529">
        <w:rPr>
          <w:rFonts w:hint="eastAsia"/>
          <w:lang w:val="en-US"/>
        </w:rPr>
        <w:t>（</w:t>
      </w:r>
      <w:r w:rsidR="00EB6529">
        <w:rPr>
          <w:rFonts w:hint="eastAsia"/>
          <w:lang w:val="en-US"/>
        </w:rPr>
        <w:t>AxiosPromise</w:t>
      </w:r>
      <w:r w:rsidR="00EB6529">
        <w:rPr>
          <w:rFonts w:hint="eastAsia"/>
          <w:lang w:val="en-US"/>
        </w:rPr>
        <w:t>）</w:t>
      </w:r>
    </w:p>
    <w:p w:rsidR="00150D5D" w:rsidRDefault="00150D5D" w:rsidP="00173E62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4991100" cy="307340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nip2020-08-19_16-41-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B8" w:rsidRDefault="00BF22B8" w:rsidP="00173E62">
      <w:pPr>
        <w:rPr>
          <w:lang w:val="en-US"/>
        </w:rPr>
      </w:pPr>
    </w:p>
    <w:p w:rsidR="00BF22B8" w:rsidRDefault="00BF22B8" w:rsidP="00173E62">
      <w:pPr>
        <w:rPr>
          <w:lang w:val="en-US"/>
        </w:rPr>
      </w:pPr>
      <w:r>
        <w:rPr>
          <w:rFonts w:hint="eastAsia"/>
          <w:lang w:val="en-US"/>
        </w:rPr>
        <w:lastRenderedPageBreak/>
        <w:t>局部调用</w:t>
      </w:r>
    </w:p>
    <w:p w:rsidR="00BF22B8" w:rsidRDefault="00BF22B8" w:rsidP="00173E62">
      <w:p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mport</w:t>
      </w:r>
      <w:r>
        <w:rPr>
          <w:lang w:val="en-US"/>
        </w:rPr>
        <w:t xml:space="preserve">  {request}  from  ‘./network/request.js’</w:t>
      </w:r>
    </w:p>
    <w:p w:rsidR="00BF22B8" w:rsidRDefault="00BF22B8" w:rsidP="00173E62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517900" cy="1828800"/>
            <wp:effectExtent l="0" t="0" r="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nip2020-08-19_16-43-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B8" w:rsidRPr="00173E62" w:rsidRDefault="00BF22B8" w:rsidP="00173E62">
      <w:pPr>
        <w:rPr>
          <w:rFonts w:hint="eastAsia"/>
          <w:lang w:val="en-US"/>
        </w:rPr>
      </w:pPr>
    </w:p>
    <w:sectPr w:rsidR="00BF22B8" w:rsidRPr="00173E62">
      <w:footerReference w:type="default" r:id="rId12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3CC6" w:rsidRDefault="008C3CC6">
      <w:r>
        <w:separator/>
      </w:r>
    </w:p>
    <w:p w:rsidR="008C3CC6" w:rsidRDefault="008C3CC6"/>
  </w:endnote>
  <w:endnote w:type="continuationSeparator" w:id="0">
    <w:p w:rsidR="008C3CC6" w:rsidRDefault="008C3CC6">
      <w:r>
        <w:continuationSeparator/>
      </w:r>
    </w:p>
    <w:p w:rsidR="008C3CC6" w:rsidRDefault="008C3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3CC6" w:rsidRDefault="008C3CC6">
      <w:r>
        <w:separator/>
      </w:r>
    </w:p>
    <w:p w:rsidR="008C3CC6" w:rsidRDefault="008C3CC6"/>
  </w:footnote>
  <w:footnote w:type="continuationSeparator" w:id="0">
    <w:p w:rsidR="008C3CC6" w:rsidRDefault="008C3CC6">
      <w:r>
        <w:continuationSeparator/>
      </w:r>
    </w:p>
    <w:p w:rsidR="008C3CC6" w:rsidRDefault="008C3C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24"/>
    <w:rsid w:val="0007444B"/>
    <w:rsid w:val="000768CC"/>
    <w:rsid w:val="000D33CB"/>
    <w:rsid w:val="000E4A2B"/>
    <w:rsid w:val="000F5924"/>
    <w:rsid w:val="000F6B1D"/>
    <w:rsid w:val="00101046"/>
    <w:rsid w:val="00150D5D"/>
    <w:rsid w:val="0015612C"/>
    <w:rsid w:val="001676FF"/>
    <w:rsid w:val="00173E62"/>
    <w:rsid w:val="001A7425"/>
    <w:rsid w:val="001E1534"/>
    <w:rsid w:val="002400C0"/>
    <w:rsid w:val="00267337"/>
    <w:rsid w:val="00416A86"/>
    <w:rsid w:val="00533586"/>
    <w:rsid w:val="00547C66"/>
    <w:rsid w:val="005A46E9"/>
    <w:rsid w:val="005C0566"/>
    <w:rsid w:val="00664B74"/>
    <w:rsid w:val="007C1C5B"/>
    <w:rsid w:val="007D0950"/>
    <w:rsid w:val="007F1677"/>
    <w:rsid w:val="0081353E"/>
    <w:rsid w:val="008C3CC6"/>
    <w:rsid w:val="0099169A"/>
    <w:rsid w:val="009B4B57"/>
    <w:rsid w:val="009D3811"/>
    <w:rsid w:val="009E0B7A"/>
    <w:rsid w:val="00A61967"/>
    <w:rsid w:val="00A935C2"/>
    <w:rsid w:val="00AA69F5"/>
    <w:rsid w:val="00B04107"/>
    <w:rsid w:val="00B06919"/>
    <w:rsid w:val="00B76DF6"/>
    <w:rsid w:val="00BC0812"/>
    <w:rsid w:val="00BF22B8"/>
    <w:rsid w:val="00C35F1A"/>
    <w:rsid w:val="00C83B64"/>
    <w:rsid w:val="00C9613D"/>
    <w:rsid w:val="00D336D6"/>
    <w:rsid w:val="00E67F24"/>
    <w:rsid w:val="00EB6529"/>
    <w:rsid w:val="00F07180"/>
    <w:rsid w:val="00FA7C84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3C019"/>
  <w15:chartTrackingRefBased/>
  <w15:docId w15:val="{3D4E682D-84D3-D94A-AF21-49AD2171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Unresolved Mention"/>
    <w:basedOn w:val="a2"/>
    <w:uiPriority w:val="99"/>
    <w:semiHidden/>
    <w:unhideWhenUsed/>
    <w:rsid w:val="001A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7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0.0.1:8000/log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wenbin/Library/Containers/com.microsoft.Word/Data/Library/Application%20Support/Microsoft/Office/16.0/DTS/zh-CN%7b055AC555-B86E-DB43-9E9D-E831AF36A2E3%7d/%7b1A40D055-5BFD-904B-9CD1-B276E1C13BF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16</TotalTime>
  <Pages>5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Bin Xu</dc:creator>
  <cp:keywords/>
  <dc:description/>
  <cp:lastModifiedBy>Wen Bin Xu</cp:lastModifiedBy>
  <cp:revision>46</cp:revision>
  <dcterms:created xsi:type="dcterms:W3CDTF">2020-08-19T07:08:00Z</dcterms:created>
  <dcterms:modified xsi:type="dcterms:W3CDTF">2020-08-19T08:44:00Z</dcterms:modified>
</cp:coreProperties>
</file>